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B70D3" w14:textId="77777777" w:rsidR="00952F7D" w:rsidRPr="008F6C7E" w:rsidRDefault="00DF198B" w:rsidP="00DF198B">
      <w:pPr>
        <w:pStyle w:val="GraphicAnchor"/>
        <w:rPr>
          <w:lang w:val="en-GB"/>
        </w:rPr>
      </w:pPr>
      <w:r w:rsidRPr="008F6C7E">
        <w:rPr>
          <w:noProof/>
          <w:lang w:val="en-GB" w:bidi="en-GB"/>
        </w:rPr>
        <w:drawing>
          <wp:anchor distT="0" distB="0" distL="114300" distR="114300" simplePos="0" relativeHeight="251658240" behindDoc="1" locked="0" layoutInCell="1" allowOverlap="1" wp14:anchorId="2258A5F8" wp14:editId="3DE3CE1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63125"/>
            <wp:effectExtent l="0" t="0" r="0" b="952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7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8"/>
        <w:gridCol w:w="5994"/>
        <w:gridCol w:w="67"/>
        <w:gridCol w:w="1131"/>
        <w:gridCol w:w="39"/>
        <w:gridCol w:w="1161"/>
      </w:tblGrid>
      <w:tr w:rsidR="00DF198B" w:rsidRPr="008F6C7E" w14:paraId="19A91961" w14:textId="77777777" w:rsidTr="00260F98">
        <w:trPr>
          <w:trHeight w:val="1083"/>
        </w:trPr>
        <w:tc>
          <w:tcPr>
            <w:tcW w:w="10790" w:type="dxa"/>
            <w:gridSpan w:val="9"/>
          </w:tcPr>
          <w:p w14:paraId="4AA43C46" w14:textId="77777777" w:rsidR="00DF198B" w:rsidRPr="008F6C7E" w:rsidRDefault="00DF198B">
            <w:pPr>
              <w:rPr>
                <w:lang w:val="en-GB"/>
              </w:rPr>
            </w:pPr>
          </w:p>
        </w:tc>
      </w:tr>
      <w:tr w:rsidR="00DF198B" w:rsidRPr="008F6C7E" w14:paraId="38CBD053" w14:textId="77777777" w:rsidTr="00260F98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73F70D0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7D7957C" w14:textId="60B46F86" w:rsidR="00DF198B" w:rsidRPr="008F6C7E" w:rsidRDefault="00260F98" w:rsidP="00874FE7">
            <w:pPr>
              <w:pStyle w:val="Heading1"/>
              <w:rPr>
                <w:lang w:val="en-GB"/>
              </w:rPr>
            </w:pPr>
            <w:r>
              <w:rPr>
                <w:lang w:val="en-GB"/>
              </w:rPr>
              <w:t>Software Engineering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48E7930" w14:textId="77777777" w:rsidR="00DF198B" w:rsidRPr="008F6C7E" w:rsidRDefault="00DF198B">
            <w:pPr>
              <w:rPr>
                <w:lang w:val="en-GB"/>
              </w:rPr>
            </w:pPr>
          </w:p>
        </w:tc>
      </w:tr>
      <w:tr w:rsidR="00DF198B" w:rsidRPr="008F6C7E" w14:paraId="55458D73" w14:textId="77777777" w:rsidTr="00260F98">
        <w:trPr>
          <w:trHeight w:val="1837"/>
        </w:trPr>
        <w:tc>
          <w:tcPr>
            <w:tcW w:w="1170" w:type="dxa"/>
          </w:tcPr>
          <w:p w14:paraId="7E03C83B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8460" w:type="dxa"/>
            <w:gridSpan w:val="7"/>
          </w:tcPr>
          <w:p w14:paraId="72257598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1160" w:type="dxa"/>
          </w:tcPr>
          <w:p w14:paraId="221D334B" w14:textId="77777777" w:rsidR="00DF198B" w:rsidRPr="008F6C7E" w:rsidRDefault="00DF198B">
            <w:pPr>
              <w:rPr>
                <w:lang w:val="en-GB"/>
              </w:rPr>
            </w:pPr>
          </w:p>
        </w:tc>
      </w:tr>
      <w:tr w:rsidR="00DF198B" w:rsidRPr="008F6C7E" w14:paraId="5F0A74E4" w14:textId="77777777" w:rsidTr="00260F98">
        <w:trPr>
          <w:trHeight w:val="929"/>
        </w:trPr>
        <w:tc>
          <w:tcPr>
            <w:tcW w:w="2397" w:type="dxa"/>
            <w:gridSpan w:val="4"/>
          </w:tcPr>
          <w:p w14:paraId="6850605F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E8E166B" w14:textId="77777777" w:rsidR="00DF198B" w:rsidRPr="008F6C7E" w:rsidRDefault="00DF198B" w:rsidP="00DF198B">
            <w:pPr>
              <w:jc w:val="center"/>
              <w:rPr>
                <w:rFonts w:ascii="Georgia" w:hAnsi="Georgia"/>
                <w:sz w:val="48"/>
                <w:szCs w:val="48"/>
                <w:lang w:val="en-GB"/>
              </w:rPr>
            </w:pPr>
          </w:p>
        </w:tc>
        <w:tc>
          <w:tcPr>
            <w:tcW w:w="2398" w:type="dxa"/>
            <w:gridSpan w:val="4"/>
          </w:tcPr>
          <w:p w14:paraId="5BFEF504" w14:textId="77777777" w:rsidR="00DF198B" w:rsidRPr="008F6C7E" w:rsidRDefault="00DF198B">
            <w:pPr>
              <w:rPr>
                <w:lang w:val="en-GB"/>
              </w:rPr>
            </w:pPr>
          </w:p>
        </w:tc>
      </w:tr>
      <w:tr w:rsidR="00DF198B" w:rsidRPr="008F6C7E" w14:paraId="588E27E1" w14:textId="77777777" w:rsidTr="00260F98">
        <w:trPr>
          <w:trHeight w:val="1460"/>
        </w:trPr>
        <w:tc>
          <w:tcPr>
            <w:tcW w:w="2397" w:type="dxa"/>
            <w:gridSpan w:val="4"/>
          </w:tcPr>
          <w:p w14:paraId="2F3331E2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1DD087BF" w14:textId="77777777" w:rsidR="00260F98" w:rsidRDefault="00260F98" w:rsidP="00874FE7">
            <w:pPr>
              <w:pStyle w:val="Heading2"/>
              <w:rPr>
                <w:lang w:val="en-GB"/>
              </w:rPr>
            </w:pPr>
            <w:r>
              <w:rPr>
                <w:lang w:val="en-GB"/>
              </w:rPr>
              <w:t xml:space="preserve">Emmanuel </w:t>
            </w:r>
          </w:p>
          <w:p w14:paraId="239F7926" w14:textId="77777777" w:rsidR="00260F98" w:rsidRDefault="00260F98" w:rsidP="00874FE7">
            <w:pPr>
              <w:pStyle w:val="Heading2"/>
              <w:rPr>
                <w:lang w:val="en-GB"/>
              </w:rPr>
            </w:pPr>
            <w:r>
              <w:rPr>
                <w:lang w:val="en-GB"/>
              </w:rPr>
              <w:t xml:space="preserve">Buruvuru </w:t>
            </w:r>
          </w:p>
          <w:p w14:paraId="69221EFF" w14:textId="261F8E36" w:rsidR="00DF198B" w:rsidRDefault="00260F98" w:rsidP="00874FE7">
            <w:pPr>
              <w:pStyle w:val="Heading2"/>
              <w:rPr>
                <w:lang w:val="en-GB"/>
              </w:rPr>
            </w:pPr>
            <w:r>
              <w:rPr>
                <w:lang w:val="en-GB"/>
              </w:rPr>
              <w:t>20750194</w:t>
            </w:r>
          </w:p>
          <w:p w14:paraId="328DA444" w14:textId="77777777" w:rsidR="00260F98" w:rsidRPr="00260F98" w:rsidRDefault="00260F98" w:rsidP="00260F98">
            <w:pPr>
              <w:rPr>
                <w:lang w:val="en-GB"/>
              </w:rPr>
            </w:pPr>
          </w:p>
          <w:p w14:paraId="5A0D89E2" w14:textId="4792E32D" w:rsidR="00260F98" w:rsidRPr="00260F98" w:rsidRDefault="00260F98" w:rsidP="00260F98">
            <w:pPr>
              <w:rPr>
                <w:lang w:val="en-GB"/>
              </w:rPr>
            </w:pPr>
          </w:p>
        </w:tc>
        <w:tc>
          <w:tcPr>
            <w:tcW w:w="2398" w:type="dxa"/>
            <w:gridSpan w:val="4"/>
          </w:tcPr>
          <w:p w14:paraId="546F9AB0" w14:textId="77777777" w:rsidR="00DF198B" w:rsidRPr="008F6C7E" w:rsidRDefault="00DF198B">
            <w:pPr>
              <w:rPr>
                <w:lang w:val="en-GB"/>
              </w:rPr>
            </w:pPr>
          </w:p>
        </w:tc>
      </w:tr>
      <w:tr w:rsidR="00260F98" w:rsidRPr="008F6C7E" w14:paraId="12AF5420" w14:textId="77777777" w:rsidTr="00260F98">
        <w:trPr>
          <w:gridAfter w:val="5"/>
          <w:wAfter w:w="8392" w:type="dxa"/>
          <w:trHeight w:val="8172"/>
        </w:trPr>
        <w:tc>
          <w:tcPr>
            <w:tcW w:w="2398" w:type="dxa"/>
            <w:gridSpan w:val="4"/>
            <w:vAlign w:val="bottom"/>
          </w:tcPr>
          <w:p w14:paraId="72B48716" w14:textId="77777777" w:rsidR="00260F98" w:rsidRPr="008F6C7E" w:rsidRDefault="00260F98" w:rsidP="00DF198B">
            <w:pPr>
              <w:jc w:val="center"/>
              <w:rPr>
                <w:lang w:val="en-GB"/>
              </w:rPr>
            </w:pPr>
          </w:p>
        </w:tc>
      </w:tr>
      <w:tr w:rsidR="00DF198B" w:rsidRPr="008F6C7E" w14:paraId="08FB1D5C" w14:textId="77777777" w:rsidTr="00260F98">
        <w:tc>
          <w:tcPr>
            <w:tcW w:w="2340" w:type="dxa"/>
            <w:gridSpan w:val="3"/>
          </w:tcPr>
          <w:p w14:paraId="6B3B1BAD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6120" w:type="dxa"/>
            <w:gridSpan w:val="3"/>
          </w:tcPr>
          <w:p w14:paraId="55A1A3B3" w14:textId="77777777" w:rsidR="00DF198B" w:rsidRPr="008F6C7E" w:rsidRDefault="00DF198B">
            <w:pPr>
              <w:rPr>
                <w:lang w:val="en-GB"/>
              </w:rPr>
            </w:pPr>
          </w:p>
        </w:tc>
        <w:tc>
          <w:tcPr>
            <w:tcW w:w="2330" w:type="dxa"/>
            <w:gridSpan w:val="3"/>
          </w:tcPr>
          <w:p w14:paraId="3511DA94" w14:textId="77777777" w:rsidR="00DF198B" w:rsidRPr="008F6C7E" w:rsidRDefault="00DF198B">
            <w:pPr>
              <w:rPr>
                <w:lang w:val="en-GB"/>
              </w:rPr>
            </w:pPr>
          </w:p>
        </w:tc>
      </w:tr>
    </w:tbl>
    <w:p w14:paraId="24A211BD" w14:textId="77777777" w:rsidR="00DF198B" w:rsidRPr="008F6C7E" w:rsidRDefault="00DF198B">
      <w:pPr>
        <w:rPr>
          <w:lang w:val="en-GB"/>
        </w:rPr>
      </w:pPr>
    </w:p>
    <w:p w14:paraId="788F45CA" w14:textId="77777777" w:rsidR="00DF198B" w:rsidRPr="008F6C7E" w:rsidRDefault="00CD7613" w:rsidP="002D2200">
      <w:pPr>
        <w:pStyle w:val="GraphicAnchor"/>
        <w:rPr>
          <w:lang w:val="en-GB"/>
        </w:rPr>
      </w:pPr>
      <w:r w:rsidRPr="008F6C7E">
        <w:rPr>
          <w:noProof/>
          <w:lang w:val="en-GB" w:bidi="en-GB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6767497C" wp14:editId="007B0C2B">
                <wp:simplePos x="0" y="0"/>
                <wp:positionH relativeFrom="column">
                  <wp:posOffset>5080</wp:posOffset>
                </wp:positionH>
                <wp:positionV relativeFrom="paragraph">
                  <wp:posOffset>9525</wp:posOffset>
                </wp:positionV>
                <wp:extent cx="6857365" cy="9744075"/>
                <wp:effectExtent l="0" t="0" r="635" b="952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97440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C22E4" id="Rectangle 2" o:spid="_x0000_s1026" alt="&quot;&quot;" style="position:absolute;margin-left:.4pt;margin-top:.75pt;width:539.95pt;height:767.2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&#13;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8F6C7E">
        <w:rPr>
          <w:noProof/>
          <w:lang w:val="en-GB" w:bidi="en-GB"/>
        </w:rPr>
        <w:drawing>
          <wp:anchor distT="0" distB="0" distL="114300" distR="114300" simplePos="0" relativeHeight="251660288" behindDoc="1" locked="0" layoutInCell="1" allowOverlap="1" wp14:anchorId="0B8E733D" wp14:editId="72E7A5A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536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7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6"/>
        <w:gridCol w:w="541"/>
        <w:gridCol w:w="540"/>
        <w:gridCol w:w="540"/>
        <w:gridCol w:w="540"/>
        <w:gridCol w:w="1078"/>
        <w:gridCol w:w="1080"/>
        <w:gridCol w:w="1083"/>
        <w:gridCol w:w="1084"/>
        <w:gridCol w:w="2157"/>
      </w:tblGrid>
      <w:tr w:rsidR="002D2200" w:rsidRPr="008F6C7E" w14:paraId="7E5A347D" w14:textId="77777777" w:rsidTr="00260F98">
        <w:trPr>
          <w:trHeight w:val="1152"/>
        </w:trPr>
        <w:tc>
          <w:tcPr>
            <w:tcW w:w="2158" w:type="dxa"/>
          </w:tcPr>
          <w:p w14:paraId="2B755730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  <w:gridSpan w:val="4"/>
            <w:tcBorders>
              <w:bottom w:val="single" w:sz="18" w:space="0" w:color="476166" w:themeColor="accent1"/>
            </w:tcBorders>
          </w:tcPr>
          <w:p w14:paraId="4F9E8934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100275A6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67" w:type="dxa"/>
            <w:gridSpan w:val="2"/>
            <w:tcBorders>
              <w:bottom w:val="single" w:sz="18" w:space="0" w:color="476166" w:themeColor="accent1"/>
            </w:tcBorders>
          </w:tcPr>
          <w:p w14:paraId="4968080B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</w:tcPr>
          <w:p w14:paraId="37096450" w14:textId="77777777" w:rsidR="002D2200" w:rsidRPr="008F6C7E" w:rsidRDefault="002D2200">
            <w:pPr>
              <w:rPr>
                <w:lang w:val="en-GB"/>
              </w:rPr>
            </w:pPr>
          </w:p>
        </w:tc>
      </w:tr>
      <w:tr w:rsidR="002D2200" w:rsidRPr="008F6C7E" w14:paraId="348CC94D" w14:textId="77777777" w:rsidTr="00260F98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59CA109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6483" w:type="dxa"/>
            <w:gridSpan w:val="8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4DAB966" w14:textId="77777777" w:rsidR="002D2200" w:rsidRPr="008F6C7E" w:rsidRDefault="00DB2B69" w:rsidP="00874FE7">
            <w:pPr>
              <w:pStyle w:val="Heading4"/>
              <w:rPr>
                <w:lang w:val="en-GB"/>
              </w:rPr>
            </w:pPr>
            <w:sdt>
              <w:sdtPr>
                <w:rPr>
                  <w:lang w:val="en-GB"/>
                </w:rPr>
                <w:id w:val="-621303809"/>
                <w:placeholder>
                  <w:docPart w:val="35FC1A32F87C75488E08AB7A76587442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8F6C7E">
                  <w:rPr>
                    <w:lang w:val="en-GB" w:bidi="en-GB"/>
                  </w:rPr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60763CF" w14:textId="77777777" w:rsidR="002D2200" w:rsidRPr="008F6C7E" w:rsidRDefault="002D2200">
            <w:pPr>
              <w:rPr>
                <w:lang w:val="en-GB"/>
              </w:rPr>
            </w:pPr>
          </w:p>
        </w:tc>
      </w:tr>
      <w:tr w:rsidR="002D2200" w:rsidRPr="008F6C7E" w14:paraId="2AE674F8" w14:textId="77777777" w:rsidTr="00260F98">
        <w:trPr>
          <w:trHeight w:val="765"/>
        </w:trPr>
        <w:tc>
          <w:tcPr>
            <w:tcW w:w="2158" w:type="dxa"/>
          </w:tcPr>
          <w:p w14:paraId="1813654B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  <w:gridSpan w:val="4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B21AB50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5B5F754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67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0DE0E23" w14:textId="77777777" w:rsidR="002D2200" w:rsidRPr="008F6C7E" w:rsidRDefault="002D2200">
            <w:pPr>
              <w:rPr>
                <w:lang w:val="en-GB"/>
              </w:rPr>
            </w:pPr>
          </w:p>
        </w:tc>
        <w:tc>
          <w:tcPr>
            <w:tcW w:w="2158" w:type="dxa"/>
          </w:tcPr>
          <w:p w14:paraId="61D1062A" w14:textId="77777777" w:rsidR="002D2200" w:rsidRPr="008F6C7E" w:rsidRDefault="002D2200">
            <w:pPr>
              <w:rPr>
                <w:lang w:val="en-GB"/>
              </w:rPr>
            </w:pPr>
          </w:p>
        </w:tc>
      </w:tr>
      <w:tr w:rsidR="00E74B29" w:rsidRPr="008F6C7E" w14:paraId="2D93CF31" w14:textId="77777777" w:rsidTr="00260F98">
        <w:trPr>
          <w:trHeight w:val="1035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62208C3" w14:textId="77777777" w:rsidR="00E74B29" w:rsidRPr="008F6C7E" w:rsidRDefault="00E74B29">
            <w:pPr>
              <w:rPr>
                <w:lang w:val="en-GB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2B7034C" w14:textId="77777777" w:rsidR="00E74B29" w:rsidRPr="008F6C7E" w:rsidRDefault="00E74B29">
            <w:pPr>
              <w:rPr>
                <w:lang w:val="en-GB"/>
              </w:rPr>
            </w:pPr>
          </w:p>
        </w:tc>
        <w:tc>
          <w:tcPr>
            <w:tcW w:w="4321" w:type="dxa"/>
            <w:gridSpan w:val="5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2064804" w14:textId="77777777" w:rsidR="00E74B29" w:rsidRPr="008F6C7E" w:rsidRDefault="00E74B29" w:rsidP="00E74B29">
            <w:pPr>
              <w:rPr>
                <w:lang w:val="en-GB"/>
              </w:rPr>
            </w:pPr>
          </w:p>
        </w:tc>
        <w:tc>
          <w:tcPr>
            <w:tcW w:w="1080" w:type="dxa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60566EB" w14:textId="77777777" w:rsidR="00E74B29" w:rsidRPr="008F6C7E" w:rsidRDefault="00E74B29">
            <w:pPr>
              <w:rPr>
                <w:lang w:val="en-GB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84A1851" w14:textId="77777777" w:rsidR="00E74B29" w:rsidRPr="008F6C7E" w:rsidRDefault="00E74B29">
            <w:pPr>
              <w:rPr>
                <w:lang w:val="en-GB"/>
              </w:rPr>
            </w:pPr>
          </w:p>
        </w:tc>
      </w:tr>
      <w:tr w:rsidR="00260F98" w:rsidRPr="008F6C7E" w14:paraId="75B23A07" w14:textId="77777777" w:rsidTr="00260F98">
        <w:trPr>
          <w:gridAfter w:val="3"/>
          <w:wAfter w:w="4321" w:type="dxa"/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1A8056A1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4888316F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2BDD4C16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6713BA3D" w14:textId="77777777" w:rsidR="00260F98" w:rsidRPr="008F6C7E" w:rsidRDefault="00260F98">
            <w:pPr>
              <w:rPr>
                <w:rFonts w:ascii="Georgia" w:hAnsi="Georgia"/>
                <w:sz w:val="28"/>
                <w:szCs w:val="28"/>
                <w:lang w:val="en-GB"/>
              </w:rPr>
            </w:pPr>
          </w:p>
        </w:tc>
        <w:tc>
          <w:tcPr>
            <w:tcW w:w="540" w:type="dxa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ADC935E" w14:textId="77777777" w:rsidR="00260F98" w:rsidRPr="008F6C7E" w:rsidRDefault="00260F98">
            <w:pPr>
              <w:rPr>
                <w:rFonts w:ascii="Georgia" w:hAnsi="Georgia"/>
                <w:sz w:val="28"/>
                <w:szCs w:val="28"/>
                <w:lang w:val="en-GB"/>
              </w:rPr>
            </w:pP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B0E7BD9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6EB193C1" w14:textId="77777777" w:rsidTr="00260F98">
        <w:trPr>
          <w:gridAfter w:val="4"/>
          <w:wAfter w:w="5401" w:type="dxa"/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16904AB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4E50424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0" w:type="dxa"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B3670A8" w14:textId="77777777" w:rsidR="00260F98" w:rsidRPr="008F6C7E" w:rsidRDefault="00260F98">
            <w:pPr>
              <w:rPr>
                <w:rFonts w:ascii="Georgia" w:hAnsi="Georgia"/>
                <w:sz w:val="28"/>
                <w:szCs w:val="28"/>
                <w:lang w:val="en-GB"/>
              </w:rPr>
            </w:pPr>
          </w:p>
        </w:tc>
        <w:tc>
          <w:tcPr>
            <w:tcW w:w="2158" w:type="dxa"/>
            <w:gridSpan w:val="3"/>
            <w:tcBorders>
              <w:left w:val="single" w:sz="18" w:space="0" w:color="476166" w:themeColor="accent1"/>
            </w:tcBorders>
          </w:tcPr>
          <w:p w14:paraId="028CCD6E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5D5B6E34" w14:textId="77777777" w:rsidTr="00260F98">
        <w:trPr>
          <w:gridAfter w:val="4"/>
          <w:wAfter w:w="5401" w:type="dxa"/>
          <w:trHeight w:val="1728"/>
        </w:trPr>
        <w:tc>
          <w:tcPr>
            <w:tcW w:w="2158" w:type="dxa"/>
            <w:vMerge w:val="restart"/>
          </w:tcPr>
          <w:p w14:paraId="2D7E460F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0526A11" w14:textId="77777777" w:rsidR="00260F98" w:rsidRPr="008F6C7E" w:rsidRDefault="00260F98" w:rsidP="00E74B29">
            <w:pPr>
              <w:jc w:val="center"/>
              <w:rPr>
                <w:lang w:val="en-GB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773169E" w14:textId="77777777" w:rsidR="00260F98" w:rsidRPr="008F6C7E" w:rsidRDefault="00260F98" w:rsidP="00E74B29">
            <w:pPr>
              <w:jc w:val="center"/>
              <w:rPr>
                <w:lang w:val="en-GB"/>
              </w:rPr>
            </w:pPr>
          </w:p>
        </w:tc>
        <w:tc>
          <w:tcPr>
            <w:tcW w:w="2158" w:type="dxa"/>
            <w:gridSpan w:val="3"/>
            <w:vMerge w:val="restart"/>
          </w:tcPr>
          <w:p w14:paraId="253780F8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369E6DCB" w14:textId="77777777" w:rsidTr="00260F98">
        <w:trPr>
          <w:gridAfter w:val="4"/>
          <w:wAfter w:w="5401" w:type="dxa"/>
          <w:trHeight w:val="1728"/>
        </w:trPr>
        <w:tc>
          <w:tcPr>
            <w:tcW w:w="2158" w:type="dxa"/>
            <w:vMerge/>
          </w:tcPr>
          <w:p w14:paraId="179F9F01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542" w:type="dxa"/>
          </w:tcPr>
          <w:p w14:paraId="61A3A23B" w14:textId="77777777" w:rsidR="00260F98" w:rsidRPr="008F6C7E" w:rsidRDefault="00260F98" w:rsidP="00E74B29">
            <w:pPr>
              <w:jc w:val="center"/>
              <w:rPr>
                <w:lang w:val="en-GB"/>
              </w:rPr>
            </w:pPr>
          </w:p>
        </w:tc>
        <w:tc>
          <w:tcPr>
            <w:tcW w:w="540" w:type="dxa"/>
          </w:tcPr>
          <w:p w14:paraId="054C34D0" w14:textId="77777777" w:rsidR="00260F98" w:rsidRPr="008F6C7E" w:rsidRDefault="00260F98" w:rsidP="00E74B29">
            <w:pPr>
              <w:jc w:val="center"/>
              <w:rPr>
                <w:lang w:val="en-GB"/>
              </w:rPr>
            </w:pPr>
          </w:p>
        </w:tc>
        <w:tc>
          <w:tcPr>
            <w:tcW w:w="2158" w:type="dxa"/>
            <w:gridSpan w:val="3"/>
            <w:vMerge/>
          </w:tcPr>
          <w:p w14:paraId="5792D266" w14:textId="77777777" w:rsidR="00260F98" w:rsidRPr="008F6C7E" w:rsidRDefault="00260F98">
            <w:pPr>
              <w:rPr>
                <w:lang w:val="en-GB"/>
              </w:rPr>
            </w:pPr>
          </w:p>
        </w:tc>
      </w:tr>
    </w:tbl>
    <w:p w14:paraId="76E6DD4F" w14:textId="77777777" w:rsidR="002D2200" w:rsidRPr="008F6C7E" w:rsidRDefault="002D2200">
      <w:pPr>
        <w:rPr>
          <w:lang w:val="en-GB"/>
        </w:rPr>
      </w:pPr>
    </w:p>
    <w:p w14:paraId="11C5145E" w14:textId="77777777" w:rsidR="00E74B29" w:rsidRPr="008F6C7E" w:rsidRDefault="000E4641" w:rsidP="0048120C">
      <w:pPr>
        <w:pStyle w:val="GraphicAnchor"/>
        <w:rPr>
          <w:lang w:val="en-GB"/>
        </w:rPr>
      </w:pPr>
      <w:r w:rsidRPr="008F6C7E">
        <w:rPr>
          <w:noProof/>
          <w:lang w:val="en-GB" w:bidi="en-GB"/>
        </w:rPr>
        <w:drawing>
          <wp:anchor distT="0" distB="0" distL="114300" distR="114300" simplePos="0" relativeHeight="251662336" behindDoc="1" locked="0" layoutInCell="1" allowOverlap="1" wp14:anchorId="423B0DFF" wp14:editId="6E94C786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21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</w:tblGrid>
      <w:tr w:rsidR="00260F98" w:rsidRPr="008F6C7E" w14:paraId="65AFF88C" w14:textId="77777777" w:rsidTr="00260F98">
        <w:trPr>
          <w:gridAfter w:val="1"/>
          <w:wAfter w:w="1079" w:type="dxa"/>
          <w:trHeight w:val="4546"/>
        </w:trPr>
        <w:tc>
          <w:tcPr>
            <w:tcW w:w="1079" w:type="dxa"/>
          </w:tcPr>
          <w:p w14:paraId="02F69D7A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5E6B2BA8" w14:textId="77777777" w:rsidTr="00260F98">
        <w:trPr>
          <w:gridAfter w:val="1"/>
          <w:wAfter w:w="1079" w:type="dxa"/>
          <w:trHeight w:val="730"/>
        </w:trPr>
        <w:tc>
          <w:tcPr>
            <w:tcW w:w="1079" w:type="dxa"/>
          </w:tcPr>
          <w:p w14:paraId="2ADEF757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1DCB049E" w14:textId="77777777" w:rsidTr="00260F98">
        <w:trPr>
          <w:trHeight w:val="5085"/>
        </w:trPr>
        <w:tc>
          <w:tcPr>
            <w:tcW w:w="1079" w:type="dxa"/>
          </w:tcPr>
          <w:p w14:paraId="5076C02B" w14:textId="77777777" w:rsidR="00260F98" w:rsidRPr="008F6C7E" w:rsidRDefault="00260F98">
            <w:pPr>
              <w:rPr>
                <w:lang w:val="en-GB"/>
              </w:rPr>
            </w:pPr>
          </w:p>
        </w:tc>
        <w:tc>
          <w:tcPr>
            <w:tcW w:w="1079" w:type="dxa"/>
          </w:tcPr>
          <w:p w14:paraId="37D5BD46" w14:textId="77777777" w:rsidR="00260F98" w:rsidRPr="008F6C7E" w:rsidRDefault="00260F98">
            <w:pPr>
              <w:rPr>
                <w:lang w:val="en-GB"/>
              </w:rPr>
            </w:pPr>
          </w:p>
        </w:tc>
      </w:tr>
    </w:tbl>
    <w:p w14:paraId="107CE13E" w14:textId="77777777" w:rsidR="0048120C" w:rsidRPr="008F6C7E" w:rsidRDefault="0048120C">
      <w:pPr>
        <w:rPr>
          <w:lang w:val="en-GB"/>
        </w:rPr>
      </w:pPr>
    </w:p>
    <w:tbl>
      <w:tblPr>
        <w:tblStyle w:val="TableGrid"/>
        <w:tblW w:w="10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</w:tblGrid>
      <w:tr w:rsidR="00260F98" w:rsidRPr="008F6C7E" w14:paraId="218F0976" w14:textId="77777777" w:rsidTr="00260F98">
        <w:trPr>
          <w:trHeight w:val="6254"/>
        </w:trPr>
        <w:tc>
          <w:tcPr>
            <w:tcW w:w="1079" w:type="dxa"/>
          </w:tcPr>
          <w:p w14:paraId="21D9B1B6" w14:textId="77777777" w:rsidR="00260F98" w:rsidRPr="008F6C7E" w:rsidRDefault="00260F98">
            <w:pPr>
              <w:rPr>
                <w:lang w:val="en-GB"/>
              </w:rPr>
            </w:pPr>
          </w:p>
        </w:tc>
      </w:tr>
      <w:tr w:rsidR="00260F98" w:rsidRPr="008F6C7E" w14:paraId="10D865B1" w14:textId="77777777" w:rsidTr="00260F98">
        <w:tc>
          <w:tcPr>
            <w:tcW w:w="1079" w:type="dxa"/>
          </w:tcPr>
          <w:p w14:paraId="7695C0F1" w14:textId="77777777" w:rsidR="00260F98" w:rsidRPr="008F6C7E" w:rsidRDefault="00260F98">
            <w:pPr>
              <w:rPr>
                <w:lang w:val="en-GB"/>
              </w:rPr>
            </w:pPr>
          </w:p>
        </w:tc>
      </w:tr>
    </w:tbl>
    <w:p w14:paraId="58C1EAC6" w14:textId="77777777" w:rsidR="0048120C" w:rsidRPr="008F6C7E" w:rsidRDefault="0048120C">
      <w:pPr>
        <w:rPr>
          <w:lang w:val="en-GB"/>
        </w:rPr>
      </w:pPr>
    </w:p>
    <w:sectPr w:rsidR="0048120C" w:rsidRPr="008F6C7E" w:rsidSect="00CD7613">
      <w:footerReference w:type="even" r:id="rId12"/>
      <w:footerReference w:type="default" r:id="rId13"/>
      <w:pgSz w:w="11906" w:h="16838" w:code="9"/>
      <w:pgMar w:top="720" w:right="562" w:bottom="720" w:left="562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73961" w14:textId="77777777" w:rsidR="00DB2B69" w:rsidRDefault="00DB2B69" w:rsidP="00E74B29">
      <w:r>
        <w:separator/>
      </w:r>
    </w:p>
  </w:endnote>
  <w:endnote w:type="continuationSeparator" w:id="0">
    <w:p w14:paraId="1C2470F9" w14:textId="77777777" w:rsidR="00DB2B69" w:rsidRDefault="00DB2B6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F4500F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  <w:lang w:val="en-GB" w:bidi="en-GB"/>
          </w:rPr>
          <w:fldChar w:fldCharType="begin"/>
        </w:r>
        <w:r>
          <w:rPr>
            <w:rStyle w:val="PageNumber"/>
            <w:lang w:val="en-GB" w:bidi="en-GB"/>
          </w:rPr>
          <w:instrText xml:space="preserve"> PAGE </w:instrText>
        </w:r>
        <w:r>
          <w:rPr>
            <w:rStyle w:val="PageNumber"/>
            <w:lang w:val="en-GB" w:bidi="en-GB"/>
          </w:rPr>
          <w:fldChar w:fldCharType="end"/>
        </w:r>
      </w:p>
    </w:sdtContent>
  </w:sdt>
  <w:p w14:paraId="3AB03008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7D42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8"/>
      <w:gridCol w:w="5391"/>
      <w:gridCol w:w="3235"/>
      <w:gridCol w:w="1078"/>
    </w:tblGrid>
    <w:tr w:rsidR="00E74B29" w14:paraId="704291B3" w14:textId="77777777" w:rsidTr="006709F1">
      <w:tc>
        <w:tcPr>
          <w:tcW w:w="1079" w:type="dxa"/>
        </w:tcPr>
        <w:p w14:paraId="44B20C4B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D8E8178" w14:textId="77777777" w:rsidR="00E74B29" w:rsidRPr="00874FE7" w:rsidRDefault="00DB2B69" w:rsidP="006709F1">
          <w:pPr>
            <w:pStyle w:val="Footer"/>
          </w:pPr>
          <w:sdt>
            <w:sdtPr>
              <w:id w:val="707152945"/>
              <w:placeholder>
                <w:docPart w:val="6E685CABE51A7849A6640AB2E793A86C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rPr>
                  <w:lang w:val="en-GB" w:bidi="en-GB"/>
                </w:rPr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F09CBD5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rPr>
                  <w:lang w:val="en-GB" w:bidi="en-GB"/>
                </w:rPr>
                <w:t xml:space="preserve">PAGE </w:t>
              </w:r>
              <w:r w:rsidRPr="00E74B29">
                <w:rPr>
                  <w:lang w:val="en-GB" w:bidi="en-GB"/>
                </w:rPr>
                <w:fldChar w:fldCharType="begin"/>
              </w:r>
              <w:r w:rsidRPr="00E74B29">
                <w:rPr>
                  <w:lang w:val="en-GB" w:bidi="en-GB"/>
                </w:rPr>
                <w:instrText xml:space="preserve"> PAGE </w:instrText>
              </w:r>
              <w:r w:rsidRPr="00E74B29">
                <w:rPr>
                  <w:lang w:val="en-GB" w:bidi="en-GB"/>
                </w:rPr>
                <w:fldChar w:fldCharType="separate"/>
              </w:r>
              <w:r w:rsidR="00874EE2">
                <w:rPr>
                  <w:noProof/>
                  <w:lang w:val="en-GB" w:bidi="en-GB"/>
                </w:rPr>
                <w:t>4</w:t>
              </w:r>
              <w:r w:rsidRPr="00E74B29">
                <w:rPr>
                  <w:lang w:val="en-GB" w:bidi="en-GB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15DD924F" w14:textId="77777777" w:rsidR="00E74B29" w:rsidRPr="00E74B29" w:rsidRDefault="00E74B29" w:rsidP="006709F1">
          <w:pPr>
            <w:pStyle w:val="Footer"/>
          </w:pPr>
        </w:p>
      </w:tc>
    </w:tr>
  </w:tbl>
  <w:p w14:paraId="44DC784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F6F6F" w14:textId="77777777" w:rsidR="00DB2B69" w:rsidRDefault="00DB2B69" w:rsidP="00E74B29">
      <w:r>
        <w:separator/>
      </w:r>
    </w:p>
  </w:footnote>
  <w:footnote w:type="continuationSeparator" w:id="0">
    <w:p w14:paraId="6E86605E" w14:textId="77777777" w:rsidR="00DB2B69" w:rsidRDefault="00DB2B6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4077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doNotDisplayPageBoundarie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F98"/>
    <w:rsid w:val="00086FA5"/>
    <w:rsid w:val="000E4641"/>
    <w:rsid w:val="00151F66"/>
    <w:rsid w:val="00177F8D"/>
    <w:rsid w:val="00185F4A"/>
    <w:rsid w:val="00260F98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EE2"/>
    <w:rsid w:val="00874FE7"/>
    <w:rsid w:val="008F6C7E"/>
    <w:rsid w:val="00952F7D"/>
    <w:rsid w:val="0095496A"/>
    <w:rsid w:val="009A38BA"/>
    <w:rsid w:val="00B43E11"/>
    <w:rsid w:val="00BB0BD1"/>
    <w:rsid w:val="00C755AB"/>
    <w:rsid w:val="00CD7613"/>
    <w:rsid w:val="00D02B84"/>
    <w:rsid w:val="00D43125"/>
    <w:rsid w:val="00D66A3A"/>
    <w:rsid w:val="00DB2B69"/>
    <w:rsid w:val="00DF198B"/>
    <w:rsid w:val="00E74B29"/>
    <w:rsid w:val="00EB41B1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3DEF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emmanuelburuvuru/Library/Containers/com.microsoft.Word/Data/Library/Application%20Support/Microsoft/Office/16.0/DTS/Search/%7b6B279F69-B5C7-2949-9F5D-058106ED7AAB%7dtf67540446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5FC1A32F87C75488E08AB7A76587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E9DA1-84F9-5940-A759-39595C39E2CA}"/>
      </w:docPartPr>
      <w:docPartBody>
        <w:p w:rsidR="00000000" w:rsidRDefault="000E7CD2">
          <w:pPr>
            <w:pStyle w:val="35FC1A32F87C75488E08AB7A76587442"/>
          </w:pPr>
          <w:r w:rsidRPr="008F6C7E">
            <w:rPr>
              <w:lang w:val="en-GB" w:bidi="en-GB"/>
            </w:rPr>
            <w:t>INSTRUCTIONS</w:t>
          </w:r>
        </w:p>
      </w:docPartBody>
    </w:docPart>
    <w:docPart>
      <w:docPartPr>
        <w:name w:val="6E685CABE51A7849A6640AB2E793A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D19D6A-DB51-1145-87BF-30B9B4EBD267}"/>
      </w:docPartPr>
      <w:docPartBody>
        <w:p w:rsidR="00000000" w:rsidRDefault="000E7CD2">
          <w:pPr>
            <w:pStyle w:val="6E685CABE51A7849A6640AB2E793A86C"/>
          </w:pPr>
          <w:r w:rsidRPr="008F6C7E">
            <w:rPr>
              <w:lang w:val="en-GB" w:bidi="en-GB"/>
            </w:rPr>
            <w:t xml:space="preserve">Lorem Ipsum is </w:t>
          </w:r>
          <w:r w:rsidRPr="008F6C7E">
            <w:rPr>
              <w:lang w:val="en-GB" w:bidi="en-GB"/>
            </w:rPr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CD2"/>
    <w:rsid w:val="000E7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M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7DC8FE1792F7A469253212663ED5166">
    <w:name w:val="27DC8FE1792F7A469253212663ED5166"/>
  </w:style>
  <w:style w:type="paragraph" w:customStyle="1" w:styleId="5CBE3B959114AA41B728DBD938027477">
    <w:name w:val="5CBE3B959114AA41B728DBD938027477"/>
  </w:style>
  <w:style w:type="paragraph" w:customStyle="1" w:styleId="19BE12E8F066E642B0EFCA00AB9AA1F7">
    <w:name w:val="19BE12E8F066E642B0EFCA00AB9AA1F7"/>
  </w:style>
  <w:style w:type="paragraph" w:customStyle="1" w:styleId="189711B4D7C67B4B85CA25AA96EDA1F0">
    <w:name w:val="189711B4D7C67B4B85CA25AA96EDA1F0"/>
  </w:style>
  <w:style w:type="paragraph" w:customStyle="1" w:styleId="0E3FAF79DF4CEC47BF4F18926D76B57F">
    <w:name w:val="0E3FAF79DF4CEC47BF4F18926D76B57F"/>
  </w:style>
  <w:style w:type="paragraph" w:customStyle="1" w:styleId="AFD3CBA4C5728940892D9F6BCCEC1141">
    <w:name w:val="AFD3CBA4C5728940892D9F6BCCEC1141"/>
  </w:style>
  <w:style w:type="paragraph" w:customStyle="1" w:styleId="6AA3A55B97458949B8BF0B368FC37E89">
    <w:name w:val="6AA3A55B97458949B8BF0B368FC37E89"/>
  </w:style>
  <w:style w:type="paragraph" w:customStyle="1" w:styleId="35FC1A32F87C75488E08AB7A76587442">
    <w:name w:val="35FC1A32F87C75488E08AB7A76587442"/>
  </w:style>
  <w:style w:type="paragraph" w:customStyle="1" w:styleId="Text">
    <w:name w:val="Text"/>
    <w:basedOn w:val="Normal"/>
    <w:uiPriority w:val="5"/>
    <w:qFormat/>
    <w:rPr>
      <w:rFonts w:eastAsiaTheme="minorHAnsi"/>
      <w:sz w:val="28"/>
      <w:szCs w:val="28"/>
      <w:lang w:val="en-US" w:eastAsia="en-US"/>
    </w:rPr>
  </w:style>
  <w:style w:type="paragraph" w:customStyle="1" w:styleId="F67AB1FE3D456248B34AF95F5CD444BD">
    <w:name w:val="F67AB1FE3D456248B34AF95F5CD444BD"/>
  </w:style>
  <w:style w:type="paragraph" w:customStyle="1" w:styleId="E4E0D30CA85D194B9B17B01B8AD8DAE3">
    <w:name w:val="E4E0D30CA85D194B9B17B01B8AD8DAE3"/>
  </w:style>
  <w:style w:type="paragraph" w:customStyle="1" w:styleId="4CBBD6617CC44540BF0EB6BCB9D4DA40">
    <w:name w:val="4CBBD6617CC44540BF0EB6BCB9D4DA40"/>
  </w:style>
  <w:style w:type="paragraph" w:customStyle="1" w:styleId="30B64DB280075444BE4C403992B8FBFC">
    <w:name w:val="30B64DB280075444BE4C403992B8FBFC"/>
  </w:style>
  <w:style w:type="paragraph" w:customStyle="1" w:styleId="00A163DE2D5DBB4FB7BD7B308F873358">
    <w:name w:val="00A163DE2D5DBB4FB7BD7B308F873358"/>
  </w:style>
  <w:style w:type="paragraph" w:customStyle="1" w:styleId="490575A3B8DE994CABCF8A2E433783E0">
    <w:name w:val="490575A3B8DE994CABCF8A2E433783E0"/>
  </w:style>
  <w:style w:type="paragraph" w:customStyle="1" w:styleId="1AA37CB1ED2EE247BAB783F513D0AA70">
    <w:name w:val="1AA37CB1ED2EE247BAB783F513D0AA70"/>
  </w:style>
  <w:style w:type="paragraph" w:customStyle="1" w:styleId="6E685CABE51A7849A6640AB2E793A86C">
    <w:name w:val="6E685CABE51A7849A6640AB2E793A8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4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2022-05-26T10:49:00Z</dcterms:created>
  <dcterms:modified xsi:type="dcterms:W3CDTF">2022-05-26T10:52:00Z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